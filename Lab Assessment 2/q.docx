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C602B" w14:textId="77777777" w:rsidR="00095789" w:rsidRPr="00355D93" w:rsidRDefault="00095789" w:rsidP="00095789">
      <w:pPr>
        <w:pStyle w:val="LabSection"/>
        <w:numPr>
          <w:ilvl w:val="0"/>
          <w:numId w:val="17"/>
        </w:numPr>
        <w:jc w:val="center"/>
        <w:rPr>
          <w:rFonts w:ascii="Century Gothic" w:hAnsi="Century Gothic"/>
          <w:sz w:val="28"/>
          <w:szCs w:val="24"/>
        </w:rPr>
      </w:pPr>
      <w:r w:rsidRPr="00355D93">
        <w:rPr>
          <w:rFonts w:ascii="Century Gothic" w:eastAsia="Calibri" w:hAnsi="Century Gothic"/>
          <w:sz w:val="28"/>
          <w:szCs w:val="24"/>
        </w:rPr>
        <w:t>Individual Assignment</w:t>
      </w:r>
    </w:p>
    <w:p w14:paraId="4131F2F7" w14:textId="77777777" w:rsidR="00095789" w:rsidRPr="00355D93" w:rsidRDefault="00095789" w:rsidP="00095789">
      <w:pPr>
        <w:pStyle w:val="LabSection"/>
        <w:numPr>
          <w:ilvl w:val="0"/>
          <w:numId w:val="17"/>
        </w:numPr>
        <w:jc w:val="center"/>
        <w:rPr>
          <w:rFonts w:ascii="Century Gothic" w:hAnsi="Century Gothic"/>
          <w:sz w:val="28"/>
          <w:szCs w:val="24"/>
        </w:rPr>
      </w:pPr>
      <w:r w:rsidRPr="00355D93">
        <w:rPr>
          <w:rFonts w:ascii="Century Gothic" w:eastAsia="Calibri" w:hAnsi="Century Gothic"/>
          <w:sz w:val="28"/>
          <w:szCs w:val="24"/>
        </w:rPr>
        <w:t>AICT004-3-2-NWN-Networks and Networking</w:t>
      </w:r>
    </w:p>
    <w:p w14:paraId="3442C10E" w14:textId="359AE26E" w:rsidR="00095789" w:rsidRPr="00355D93" w:rsidRDefault="00095789" w:rsidP="00095789">
      <w:pPr>
        <w:pStyle w:val="LabSection"/>
        <w:numPr>
          <w:ilvl w:val="0"/>
          <w:numId w:val="17"/>
        </w:numPr>
        <w:jc w:val="center"/>
        <w:rPr>
          <w:rFonts w:ascii="Century Gothic" w:hAnsi="Century Gothic"/>
          <w:sz w:val="28"/>
          <w:szCs w:val="24"/>
        </w:rPr>
      </w:pPr>
      <w:r>
        <w:rPr>
          <w:rFonts w:ascii="Century Gothic" w:eastAsia="Calibri" w:hAnsi="Century Gothic"/>
          <w:sz w:val="28"/>
          <w:szCs w:val="24"/>
        </w:rPr>
        <w:t>Lab Assessment 2</w:t>
      </w:r>
      <w:r w:rsidRPr="00355D93">
        <w:rPr>
          <w:rFonts w:ascii="Century Gothic" w:eastAsia="Calibri" w:hAnsi="Century Gothic"/>
          <w:sz w:val="28"/>
          <w:szCs w:val="24"/>
        </w:rPr>
        <w:t xml:space="preserve"> – </w:t>
      </w:r>
      <w:r w:rsidRPr="00095789">
        <w:rPr>
          <w:rFonts w:ascii="Century Gothic" w:eastAsia="Calibri" w:hAnsi="Century Gothic"/>
          <w:bCs w:val="0"/>
          <w:iCs w:val="0"/>
          <w:sz w:val="28"/>
          <w:szCs w:val="24"/>
        </w:rPr>
        <w:t>Design and Implement a VLSM Addressing Scheme</w:t>
      </w:r>
    </w:p>
    <w:p w14:paraId="277576AC" w14:textId="60567555" w:rsidR="00095789" w:rsidRDefault="00095789" w:rsidP="00095789">
      <w:pPr>
        <w:pStyle w:val="BodyTextL25"/>
      </w:pPr>
    </w:p>
    <w:p w14:paraId="6FE01757" w14:textId="77777777" w:rsidR="00095789" w:rsidRPr="00095789" w:rsidRDefault="00095789" w:rsidP="00095789">
      <w:pPr>
        <w:pStyle w:val="BodyTextL25"/>
      </w:pPr>
    </w:p>
    <w:p w14:paraId="7BD0F209" w14:textId="1FD2C05E" w:rsidR="0082026C" w:rsidRPr="00095789" w:rsidRDefault="0082026C" w:rsidP="0075796A">
      <w:pPr>
        <w:pStyle w:val="Title"/>
        <w:jc w:val="both"/>
        <w:rPr>
          <w:sz w:val="28"/>
          <w:szCs w:val="52"/>
        </w:rPr>
      </w:pPr>
      <w:r w:rsidRPr="00095789">
        <w:rPr>
          <w:sz w:val="28"/>
          <w:szCs w:val="52"/>
        </w:rPr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981703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 w:rsidP="0075796A">
            <w:pPr>
              <w:pStyle w:val="TableHeading"/>
              <w:jc w:val="both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 w:rsidP="0075796A">
            <w:pPr>
              <w:pStyle w:val="TableHeading"/>
              <w:jc w:val="both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 w:rsidP="0075796A">
            <w:pPr>
              <w:pStyle w:val="TableHeading"/>
              <w:jc w:val="both"/>
            </w:pPr>
            <w:r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 w:rsidP="0075796A">
            <w:pPr>
              <w:pStyle w:val="TableHeading"/>
              <w:jc w:val="both"/>
            </w:pPr>
            <w:r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 w:rsidP="0075796A">
            <w:pPr>
              <w:pStyle w:val="TableHeading"/>
              <w:jc w:val="both"/>
            </w:pPr>
            <w:r>
              <w:t>Default Gateway</w:t>
            </w:r>
          </w:p>
        </w:tc>
      </w:tr>
      <w:tr w:rsidR="00F90CE6" w14:paraId="6A5E9A48" w14:textId="77777777" w:rsidTr="00654760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6A6CF30A" w:rsidR="00F90CE6" w:rsidRDefault="00947EC6" w:rsidP="0075796A">
            <w:pPr>
              <w:pStyle w:val="ConfigWindow"/>
              <w:jc w:val="both"/>
            </w:pPr>
            <w:r>
              <w:t>[[R1Name]]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F90CE6" w:rsidRDefault="00F90CE6" w:rsidP="0075796A">
            <w:pPr>
              <w:pStyle w:val="TableText"/>
              <w:jc w:val="both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3C4C4B" w14:textId="6618C465" w:rsidR="00F90CE6" w:rsidRPr="00606734" w:rsidRDefault="00654760" w:rsidP="0075796A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E02E8E">
              <w:rPr>
                <w:rStyle w:val="AnswerGray"/>
                <w:shd w:val="clear" w:color="auto" w:fill="auto"/>
              </w:rPr>
              <w:t>129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C6DD" w14:textId="1EA11EE3" w:rsidR="00F90CE6" w:rsidRPr="00606734" w:rsidRDefault="00654760" w:rsidP="0075796A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255.255.255.2</w:t>
            </w:r>
            <w:r w:rsidR="00E02E8E">
              <w:rPr>
                <w:rStyle w:val="AnswerGray"/>
                <w:shd w:val="clear" w:color="auto" w:fill="auto"/>
              </w:rPr>
              <w:t>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F90CE6" w:rsidRDefault="00F90CE6" w:rsidP="0075796A">
            <w:pPr>
              <w:pStyle w:val="TableText"/>
              <w:jc w:val="both"/>
            </w:pPr>
            <w:r>
              <w:t>N/A</w:t>
            </w:r>
          </w:p>
        </w:tc>
      </w:tr>
      <w:tr w:rsidR="00F90CE6" w14:paraId="27AFEFE4" w14:textId="77777777" w:rsidTr="00654760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4A51A08F" w14:textId="0DEBBFF6" w:rsidR="00F90CE6" w:rsidRDefault="00654760" w:rsidP="0075796A">
            <w:pPr>
              <w:pStyle w:val="TableText"/>
              <w:jc w:val="both"/>
            </w:pPr>
            <w:r>
              <w:t>HQ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F90CE6" w:rsidRDefault="00F90CE6" w:rsidP="0075796A">
            <w:pPr>
              <w:pStyle w:val="TableText"/>
              <w:jc w:val="both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9E7AD" w14:textId="1C036D3A" w:rsidR="00F90CE6" w:rsidRPr="00606734" w:rsidRDefault="00654760" w:rsidP="0075796A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E02E8E">
              <w:rPr>
                <w:rStyle w:val="AnswerGray"/>
                <w:shd w:val="clear" w:color="auto" w:fill="auto"/>
              </w:rPr>
              <w:t>97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98E2B" w14:textId="569F866E" w:rsidR="00F90CE6" w:rsidRPr="00606734" w:rsidRDefault="00654760" w:rsidP="0075796A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255.255.255.2</w:t>
            </w:r>
            <w:r w:rsidR="00E02E8E">
              <w:rPr>
                <w:rStyle w:val="AnswerGray"/>
                <w:shd w:val="clear" w:color="auto" w:fill="auto"/>
              </w:rPr>
              <w:t>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F90CE6" w:rsidRDefault="00F90CE6" w:rsidP="0075796A">
            <w:pPr>
              <w:pStyle w:val="TableText"/>
              <w:jc w:val="both"/>
            </w:pPr>
            <w:r>
              <w:t>N/A</w:t>
            </w:r>
          </w:p>
        </w:tc>
      </w:tr>
      <w:tr w:rsidR="00F90CE6" w14:paraId="05C4CADA" w14:textId="77777777" w:rsidTr="00654760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17E34468" w:rsidR="00F90CE6" w:rsidRDefault="00947EC6" w:rsidP="0075796A">
            <w:pPr>
              <w:pStyle w:val="ConfigWindow"/>
              <w:jc w:val="both"/>
            </w:pPr>
            <w:r>
              <w:t>[[R1Name]]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F90CE6" w:rsidRDefault="00F90CE6" w:rsidP="0075796A">
            <w:pPr>
              <w:pStyle w:val="TableText"/>
              <w:jc w:val="both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13D2E" w14:textId="32E3BC66" w:rsidR="00F90CE6" w:rsidRPr="00606734" w:rsidRDefault="00654760" w:rsidP="0075796A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192.168.203.145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94E96C" w14:textId="6163BCF6" w:rsidR="00F90CE6" w:rsidRPr="00606734" w:rsidRDefault="00606734" w:rsidP="0075796A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F90CE6" w:rsidRDefault="00F90CE6" w:rsidP="0075796A">
            <w:pPr>
              <w:pStyle w:val="TableText"/>
              <w:jc w:val="both"/>
            </w:pPr>
            <w:r>
              <w:t>N/A</w:t>
            </w:r>
          </w:p>
        </w:tc>
      </w:tr>
      <w:tr w:rsidR="00D3191C" w14:paraId="4726CD0C" w14:textId="77777777" w:rsidTr="00654760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17B52F2C" w:rsidR="00D3191C" w:rsidRDefault="00D3191C" w:rsidP="00D3191C">
            <w:pPr>
              <w:pStyle w:val="ConfigWindow"/>
              <w:jc w:val="both"/>
            </w:pPr>
            <w:r>
              <w:t>[[R2Name]]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D3191C" w:rsidRDefault="00D3191C" w:rsidP="00D3191C">
            <w:pPr>
              <w:pStyle w:val="TableText"/>
              <w:jc w:val="both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46734" w14:textId="4F2D4611" w:rsidR="00D3191C" w:rsidRPr="00606734" w:rsidRDefault="00606734" w:rsidP="00D3191C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E02E8E">
              <w:rPr>
                <w:rStyle w:val="AnswerGray"/>
                <w:shd w:val="clear" w:color="auto" w:fill="auto"/>
              </w:rPr>
              <w:t>65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C7F8E1" w14:textId="71CC2150" w:rsidR="00D3191C" w:rsidRPr="00606734" w:rsidRDefault="00606734" w:rsidP="00D3191C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</w:t>
            </w:r>
            <w:r w:rsidR="00E02E8E">
              <w:rPr>
                <w:rStyle w:val="AnswerGray"/>
                <w:shd w:val="clear" w:color="auto" w:fill="auto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D3191C" w:rsidRDefault="00D3191C" w:rsidP="00D3191C">
            <w:pPr>
              <w:pStyle w:val="TableText"/>
              <w:jc w:val="both"/>
            </w:pPr>
            <w:r>
              <w:t>N/A</w:t>
            </w:r>
          </w:p>
        </w:tc>
      </w:tr>
      <w:tr w:rsidR="00606734" w14:paraId="5677A8B1" w14:textId="77777777" w:rsidTr="00654760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36951469" w14:textId="03FD7E38" w:rsidR="00606734" w:rsidRDefault="00606734" w:rsidP="00606734">
            <w:pPr>
              <w:pStyle w:val="TableText"/>
              <w:jc w:val="both"/>
            </w:pPr>
            <w:r>
              <w:t>Remote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606734" w:rsidRDefault="00606734" w:rsidP="00606734">
            <w:pPr>
              <w:pStyle w:val="TableText"/>
              <w:jc w:val="both"/>
            </w:pPr>
            <w:r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6422AA" w14:textId="128ED232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E02E8E">
              <w:rPr>
                <w:rStyle w:val="AnswerGray"/>
                <w:shd w:val="clear" w:color="auto" w:fill="auto"/>
              </w:rPr>
              <w:t>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29266" w14:textId="29F7221C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</w:t>
            </w:r>
            <w:r w:rsidR="00E02E8E">
              <w:rPr>
                <w:rStyle w:val="AnswerGray"/>
                <w:shd w:val="clear" w:color="auto" w:fill="auto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606734" w:rsidRDefault="00606734" w:rsidP="00606734">
            <w:pPr>
              <w:pStyle w:val="TableText"/>
              <w:jc w:val="both"/>
            </w:pPr>
            <w:r>
              <w:t>N/A</w:t>
            </w:r>
          </w:p>
        </w:tc>
      </w:tr>
      <w:tr w:rsidR="00D3191C" w14:paraId="693A3108" w14:textId="77777777" w:rsidTr="00654760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38336456" w:rsidR="00D3191C" w:rsidRDefault="00D3191C" w:rsidP="00D3191C">
            <w:pPr>
              <w:pStyle w:val="ConfigWindow"/>
              <w:jc w:val="both"/>
            </w:pPr>
            <w:r>
              <w:t>[[R2Name]]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D3191C" w:rsidRDefault="00D3191C" w:rsidP="00D3191C">
            <w:pPr>
              <w:pStyle w:val="TableText"/>
              <w:jc w:val="both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0289C" w14:textId="14CF79DB" w:rsidR="00D3191C" w:rsidRPr="00606734" w:rsidRDefault="00606734" w:rsidP="00D3191C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192.168.203.146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2D41E" w14:textId="777F9A4D" w:rsidR="00D3191C" w:rsidRPr="00606734" w:rsidRDefault="00606734" w:rsidP="00D3191C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D3191C" w:rsidRDefault="00D3191C" w:rsidP="00D3191C">
            <w:pPr>
              <w:pStyle w:val="TableText"/>
              <w:jc w:val="both"/>
            </w:pPr>
            <w:r>
              <w:t>N/A</w:t>
            </w:r>
          </w:p>
        </w:tc>
      </w:tr>
      <w:tr w:rsidR="00606734" w14:paraId="1895F373" w14:textId="77777777" w:rsidTr="00654760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77FFCE" w14:textId="464875E5" w:rsidR="00606734" w:rsidRDefault="00606734" w:rsidP="00606734">
            <w:pPr>
              <w:pStyle w:val="TableText"/>
              <w:jc w:val="both"/>
            </w:pPr>
            <w:r>
              <w:t>HQ-2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606734" w:rsidRDefault="00606734" w:rsidP="00606734">
            <w:pPr>
              <w:pStyle w:val="TableText"/>
              <w:jc w:val="both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BA771" w14:textId="68B0F0C4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98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39B14" w14:textId="12152082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255.255.255.2</w:t>
            </w:r>
            <w:r w:rsidR="00C5743F">
              <w:rPr>
                <w:rStyle w:val="AnswerGray"/>
                <w:shd w:val="clear" w:color="auto" w:fill="auto"/>
              </w:rPr>
              <w:t>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E12003" w14:textId="5AFBAE42" w:rsidR="00606734" w:rsidRDefault="00606734" w:rsidP="00606734">
            <w:pPr>
              <w:pStyle w:val="TableText"/>
              <w:jc w:val="both"/>
              <w:rPr>
                <w:rStyle w:val="AnswerGray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97</w:t>
            </w:r>
          </w:p>
        </w:tc>
      </w:tr>
      <w:tr w:rsidR="00606734" w14:paraId="76ABE46D" w14:textId="77777777" w:rsidTr="00654760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A94CE2" w14:textId="6C23A269" w:rsidR="00606734" w:rsidRDefault="00606734" w:rsidP="00606734">
            <w:pPr>
              <w:pStyle w:val="TableText"/>
              <w:jc w:val="both"/>
            </w:pPr>
            <w:r>
              <w:t>HQ-1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606734" w:rsidRDefault="00606734" w:rsidP="00606734">
            <w:pPr>
              <w:pStyle w:val="TableText"/>
              <w:jc w:val="both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E0DE5" w14:textId="11F508C4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130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7B01B" w14:textId="0BF4CE23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255.255.255.2</w:t>
            </w:r>
            <w:r w:rsidR="00C5743F">
              <w:rPr>
                <w:rStyle w:val="AnswerGray"/>
                <w:shd w:val="clear" w:color="auto" w:fill="auto"/>
              </w:rPr>
              <w:t>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BD234" w14:textId="08A48940" w:rsidR="00606734" w:rsidRDefault="00606734" w:rsidP="00606734">
            <w:pPr>
              <w:pStyle w:val="TableText"/>
              <w:jc w:val="both"/>
              <w:rPr>
                <w:rStyle w:val="AnswerGray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129</w:t>
            </w:r>
          </w:p>
        </w:tc>
      </w:tr>
      <w:tr w:rsidR="00606734" w14:paraId="29B2747D" w14:textId="77777777" w:rsidTr="00654760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670F5A" w14:textId="4A9557F6" w:rsidR="00606734" w:rsidRDefault="00606734" w:rsidP="00606734">
            <w:pPr>
              <w:pStyle w:val="TableText"/>
              <w:jc w:val="both"/>
            </w:pPr>
            <w:r>
              <w:t>Remote-2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606734" w:rsidRDefault="00606734" w:rsidP="00606734">
            <w:pPr>
              <w:pStyle w:val="TableText"/>
              <w:jc w:val="both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1742B" w14:textId="28BB9A2A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2270F5" w14:textId="6E576478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</w:t>
            </w:r>
            <w:r w:rsidR="00C5743F">
              <w:rPr>
                <w:rStyle w:val="AnswerGray"/>
                <w:shd w:val="clear" w:color="auto" w:fill="auto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450F3" w14:textId="7604F219" w:rsidR="00606734" w:rsidRDefault="00606734" w:rsidP="00606734">
            <w:pPr>
              <w:pStyle w:val="TableText"/>
              <w:jc w:val="both"/>
              <w:rPr>
                <w:rStyle w:val="AnswerGray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1</w:t>
            </w:r>
          </w:p>
        </w:tc>
      </w:tr>
      <w:tr w:rsidR="00606734" w14:paraId="712FE20C" w14:textId="77777777" w:rsidTr="00654760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2B9CB4" w14:textId="0176EFC6" w:rsidR="00606734" w:rsidRDefault="00606734" w:rsidP="00606734">
            <w:pPr>
              <w:pStyle w:val="TableText"/>
              <w:jc w:val="both"/>
            </w:pPr>
            <w:r>
              <w:t>Remote-1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606734" w:rsidRDefault="00606734" w:rsidP="00606734">
            <w:pPr>
              <w:pStyle w:val="TableText"/>
              <w:jc w:val="both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E1A7C8" w14:textId="3D2A49CE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66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E7C98" w14:textId="36CAD9C8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</w:t>
            </w:r>
            <w:r w:rsidR="00C5743F">
              <w:rPr>
                <w:rStyle w:val="AnswerGray"/>
                <w:shd w:val="clear" w:color="auto" w:fill="auto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EC45C" w14:textId="21AC5B34" w:rsidR="00606734" w:rsidRDefault="00606734" w:rsidP="00606734">
            <w:pPr>
              <w:pStyle w:val="TableText"/>
              <w:jc w:val="both"/>
              <w:rPr>
                <w:rStyle w:val="AnswerGray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65</w:t>
            </w:r>
          </w:p>
        </w:tc>
      </w:tr>
      <w:tr w:rsidR="00F41535" w14:paraId="77AF168C" w14:textId="77777777" w:rsidTr="00C5743F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FFE463" w14:textId="612894F9" w:rsidR="00F41535" w:rsidRDefault="00F41535" w:rsidP="00F41535">
            <w:pPr>
              <w:pStyle w:val="TableText"/>
              <w:jc w:val="both"/>
            </w:pPr>
            <w:r>
              <w:t>WS145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F41535" w:rsidRDefault="00F41535" w:rsidP="00F41535">
            <w:pPr>
              <w:pStyle w:val="TableText"/>
              <w:jc w:val="both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4A4D9" w14:textId="57BE9113" w:rsidR="00F41535" w:rsidRPr="00606734" w:rsidRDefault="00C5743F" w:rsidP="00F41535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192.168.203.126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4FA77" w14:textId="4E0CFA0A" w:rsidR="00F41535" w:rsidRPr="00606734" w:rsidRDefault="00C5743F" w:rsidP="00F41535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974B4" w14:textId="4151044C" w:rsidR="00F41535" w:rsidRDefault="00F41535" w:rsidP="00F41535">
            <w:pPr>
              <w:pStyle w:val="TableText"/>
              <w:jc w:val="both"/>
              <w:rPr>
                <w:rStyle w:val="AnswerGray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97</w:t>
            </w:r>
          </w:p>
        </w:tc>
      </w:tr>
      <w:tr w:rsidR="00F41535" w14:paraId="7251DD91" w14:textId="77777777" w:rsidTr="001605F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00EE0D" w14:textId="4C74C2FE" w:rsidR="00F41535" w:rsidRDefault="00F41535" w:rsidP="00F41535">
            <w:pPr>
              <w:pStyle w:val="TableText"/>
              <w:jc w:val="both"/>
            </w:pPr>
            <w:r>
              <w:t>WS116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F41535" w:rsidRDefault="00F41535" w:rsidP="00F41535">
            <w:pPr>
              <w:pStyle w:val="TableText"/>
              <w:jc w:val="both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A1C82" w14:textId="13D88799" w:rsidR="00F41535" w:rsidRPr="00606734" w:rsidRDefault="00F41535" w:rsidP="00F41535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142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248B1C" w14:textId="06C7740F" w:rsidR="00F41535" w:rsidRPr="00606734" w:rsidRDefault="00F41535" w:rsidP="00F41535">
            <w:pPr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255.255.255.2</w:t>
            </w:r>
            <w:r w:rsidR="00C5743F">
              <w:rPr>
                <w:rStyle w:val="AnswerGray"/>
                <w:shd w:val="clear" w:color="auto" w:fill="auto"/>
              </w:rPr>
              <w:t>4</w:t>
            </w:r>
            <w:r w:rsidR="00E02E8E">
              <w:rPr>
                <w:rStyle w:val="AnswerGray"/>
                <w:shd w:val="clear" w:color="auto" w:fill="auto"/>
              </w:rPr>
              <w:t>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96984" w14:textId="47E31960" w:rsidR="00F41535" w:rsidRDefault="00F41535" w:rsidP="00F41535">
            <w:pPr>
              <w:pStyle w:val="TableText"/>
              <w:jc w:val="both"/>
              <w:rPr>
                <w:rStyle w:val="AnswerGray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129</w:t>
            </w:r>
          </w:p>
        </w:tc>
      </w:tr>
      <w:tr w:rsidR="00F41535" w14:paraId="08B13FC4" w14:textId="77777777" w:rsidTr="001605F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E041A" w14:textId="16B68F7F" w:rsidR="00F41535" w:rsidRDefault="00F41535" w:rsidP="00F41535">
            <w:pPr>
              <w:pStyle w:val="TableText"/>
              <w:jc w:val="both"/>
            </w:pPr>
            <w:r>
              <w:t>WS234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F41535" w:rsidRDefault="00F41535" w:rsidP="00F41535">
            <w:pPr>
              <w:pStyle w:val="TableText"/>
              <w:jc w:val="both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AB2F3" w14:textId="707A0510" w:rsidR="00F41535" w:rsidRPr="00606734" w:rsidRDefault="00F41535" w:rsidP="00F41535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62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7FDB62" w14:textId="077D7752" w:rsidR="00F41535" w:rsidRPr="00606734" w:rsidRDefault="00F41535" w:rsidP="00F41535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</w:t>
            </w:r>
            <w:r w:rsidR="00C5743F">
              <w:rPr>
                <w:rStyle w:val="AnswerGray"/>
                <w:shd w:val="clear" w:color="auto" w:fill="auto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026E6" w14:textId="51701C15" w:rsidR="00F41535" w:rsidRDefault="00F41535" w:rsidP="00F41535">
            <w:pPr>
              <w:pStyle w:val="TableText"/>
              <w:jc w:val="both"/>
              <w:rPr>
                <w:rStyle w:val="AnswerGray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1</w:t>
            </w:r>
          </w:p>
        </w:tc>
      </w:tr>
      <w:tr w:rsidR="00606734" w14:paraId="6D1E6BD5" w14:textId="77777777" w:rsidTr="00B260ED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E7FF7F" w14:textId="4F61BDB4" w:rsidR="00606734" w:rsidRDefault="00F41535" w:rsidP="00606734">
            <w:pPr>
              <w:pStyle w:val="TableText"/>
              <w:jc w:val="both"/>
            </w:pPr>
            <w:r>
              <w:t>WS203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606734" w:rsidRDefault="00606734" w:rsidP="00606734">
            <w:pPr>
              <w:pStyle w:val="TableText"/>
              <w:jc w:val="both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0182C" w14:textId="53F3D149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94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1C0290" w14:textId="3CBF9685" w:rsidR="00606734" w:rsidRPr="00606734" w:rsidRDefault="00606734" w:rsidP="00606734">
            <w:pPr>
              <w:pStyle w:val="TableText"/>
              <w:jc w:val="both"/>
              <w:rPr>
                <w:rStyle w:val="AnswerGray"/>
                <w:shd w:val="clear" w:color="auto" w:fill="auto"/>
              </w:rPr>
            </w:pPr>
            <w:r w:rsidRPr="00606734">
              <w:rPr>
                <w:rStyle w:val="AnswerGray"/>
                <w:shd w:val="clear" w:color="auto" w:fill="auto"/>
              </w:rPr>
              <w:t>255.255.255.</w:t>
            </w:r>
            <w:r w:rsidR="00C5743F">
              <w:rPr>
                <w:rStyle w:val="AnswerGray"/>
                <w:shd w:val="clear" w:color="auto" w:fill="auto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B1918" w14:textId="01EA0B32" w:rsidR="00606734" w:rsidRDefault="00606734" w:rsidP="00606734">
            <w:pPr>
              <w:pStyle w:val="TableText"/>
              <w:jc w:val="both"/>
              <w:rPr>
                <w:rStyle w:val="AnswerGray"/>
              </w:rPr>
            </w:pPr>
            <w:r w:rsidRPr="00797EEB">
              <w:rPr>
                <w:rStyle w:val="AnswerGray"/>
                <w:shd w:val="clear" w:color="auto" w:fill="auto"/>
              </w:rPr>
              <w:t>192.168.203.</w:t>
            </w:r>
            <w:r w:rsidR="00C5743F">
              <w:rPr>
                <w:rStyle w:val="AnswerGray"/>
                <w:shd w:val="clear" w:color="auto" w:fill="auto"/>
              </w:rPr>
              <w:t>65</w:t>
            </w:r>
          </w:p>
        </w:tc>
      </w:tr>
    </w:tbl>
    <w:p w14:paraId="19CD839C" w14:textId="77777777" w:rsidR="0082026C" w:rsidRPr="00E70096" w:rsidRDefault="0082026C" w:rsidP="0075796A">
      <w:pPr>
        <w:pStyle w:val="Heading1"/>
        <w:jc w:val="both"/>
      </w:pPr>
      <w:r w:rsidRPr="00E70096">
        <w:t>Objectives</w:t>
      </w:r>
    </w:p>
    <w:p w14:paraId="7C3EAE5E" w14:textId="6A4B950D" w:rsidR="0082026C" w:rsidRPr="00E70096" w:rsidRDefault="00183514" w:rsidP="0075796A">
      <w:pPr>
        <w:pStyle w:val="BodyTextL25"/>
        <w:jc w:val="both"/>
      </w:pPr>
      <w:r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981703" w:rsidRDefault="00183514" w:rsidP="0075796A">
      <w:pPr>
        <w:pStyle w:val="Bulletlevel1"/>
        <w:jc w:val="both"/>
      </w:pPr>
      <w:r w:rsidRPr="00981703">
        <w:t>Design a VLSM IP addressing scheme given requirements.</w:t>
      </w:r>
    </w:p>
    <w:p w14:paraId="1C91C516" w14:textId="77777777" w:rsidR="0082026C" w:rsidRPr="00981703" w:rsidRDefault="00183514" w:rsidP="0075796A">
      <w:pPr>
        <w:pStyle w:val="Bulletlevel1"/>
        <w:jc w:val="both"/>
      </w:pPr>
      <w:r w:rsidRPr="00981703">
        <w:t>Configure addressing on network devices and hosts.</w:t>
      </w:r>
    </w:p>
    <w:p w14:paraId="1F429BEF" w14:textId="77777777" w:rsidR="0082026C" w:rsidRPr="00981703" w:rsidRDefault="00183514" w:rsidP="0075796A">
      <w:pPr>
        <w:pStyle w:val="Bulletlevel1"/>
        <w:jc w:val="both"/>
      </w:pPr>
      <w:r w:rsidRPr="00981703">
        <w:t>Verify IP connectivity.</w:t>
      </w:r>
    </w:p>
    <w:p w14:paraId="5964E97A" w14:textId="77777777" w:rsidR="0082026C" w:rsidRPr="00981703" w:rsidRDefault="00183514" w:rsidP="0075796A">
      <w:pPr>
        <w:pStyle w:val="Bulletlevel1"/>
        <w:jc w:val="both"/>
      </w:pPr>
      <w:r w:rsidRPr="00981703">
        <w:t>Troubleshoot connectivity issues as required.</w:t>
      </w:r>
    </w:p>
    <w:p w14:paraId="0F5DDC5E" w14:textId="77777777" w:rsidR="0082026C" w:rsidRDefault="0082026C" w:rsidP="0075796A">
      <w:pPr>
        <w:pStyle w:val="Heading1"/>
        <w:jc w:val="both"/>
      </w:pPr>
      <w:r w:rsidRPr="00E70096">
        <w:lastRenderedPageBreak/>
        <w:t>Background / Scenario</w:t>
      </w:r>
    </w:p>
    <w:p w14:paraId="1EDBBCF8" w14:textId="77777777" w:rsidR="00183514" w:rsidRDefault="00183514" w:rsidP="0075796A">
      <w:pPr>
        <w:pStyle w:val="BodyTextL25"/>
        <w:jc w:val="both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Default="0082026C" w:rsidP="0075796A">
      <w:pPr>
        <w:pStyle w:val="Heading1"/>
        <w:jc w:val="both"/>
      </w:pPr>
      <w:r>
        <w:t>Instructions</w:t>
      </w:r>
    </w:p>
    <w:p w14:paraId="1EC1D0C9" w14:textId="0EF46512" w:rsidR="00427BE7" w:rsidRDefault="00427BE7" w:rsidP="0075796A">
      <w:pPr>
        <w:pStyle w:val="BodyTextL25"/>
        <w:jc w:val="both"/>
      </w:pPr>
      <w:r>
        <w:t xml:space="preserve">You have been given the network address </w:t>
      </w:r>
      <w:r w:rsidR="006A6C02" w:rsidRPr="00D3191C">
        <w:rPr>
          <w:rStyle w:val="AnswerGray"/>
        </w:rPr>
        <w:t>192.168.203.</w:t>
      </w:r>
      <w:r w:rsidR="006A6C02">
        <w:rPr>
          <w:rStyle w:val="AnswerGray"/>
        </w:rPr>
        <w:t>0</w:t>
      </w:r>
      <w:r>
        <w:t xml:space="preserve"> by your customer. The host address requirements are: </w:t>
      </w:r>
    </w:p>
    <w:p w14:paraId="5B4F34CE" w14:textId="11B001A1" w:rsidR="00427BE7" w:rsidRDefault="000A60C6" w:rsidP="0075796A">
      <w:pPr>
        <w:pStyle w:val="Heading1"/>
        <w:jc w:val="both"/>
      </w:pPr>
      <w:r>
        <w:t>Requirements</w:t>
      </w:r>
    </w:p>
    <w:p w14:paraId="1AF3A791" w14:textId="77777777" w:rsidR="00F713B2" w:rsidRPr="00427BE7" w:rsidRDefault="00F713B2" w:rsidP="0075796A">
      <w:pPr>
        <w:pStyle w:val="BodyTextL25Bold"/>
        <w:jc w:val="both"/>
      </w:pPr>
      <w:r w:rsidRPr="00427BE7">
        <w:t>Host Requirements: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5"/>
        <w:gridCol w:w="5130"/>
      </w:tblGrid>
      <w:tr w:rsidR="00F713B2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75796A">
            <w:pPr>
              <w:pStyle w:val="TableHeading"/>
              <w:jc w:val="both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75796A">
            <w:pPr>
              <w:pStyle w:val="TableHeading"/>
              <w:jc w:val="both"/>
            </w:pPr>
            <w:r>
              <w:t>Number of Addresses Required</w:t>
            </w:r>
          </w:p>
        </w:tc>
      </w:tr>
      <w:tr w:rsidR="00F713B2" w14:paraId="221B49D0" w14:textId="77777777" w:rsidTr="00831F14">
        <w:trPr>
          <w:jc w:val="center"/>
        </w:trPr>
        <w:tc>
          <w:tcPr>
            <w:tcW w:w="4765" w:type="dxa"/>
          </w:tcPr>
          <w:p w14:paraId="4AD2C009" w14:textId="492AB06F" w:rsidR="00F713B2" w:rsidRPr="00427BE7" w:rsidRDefault="00F713B2" w:rsidP="0075796A">
            <w:pPr>
              <w:pStyle w:val="TableText"/>
              <w:jc w:val="both"/>
            </w:pPr>
            <w:r w:rsidRPr="00427BE7">
              <w:t>[</w:t>
            </w:r>
            <w:r w:rsidR="00BE5E9C">
              <w:t>HQ</w:t>
            </w:r>
            <w:r w:rsidR="00944050">
              <w:t>-2</w:t>
            </w:r>
            <w:r w:rsidRPr="00427BE7">
              <w:t>]] LAN</w:t>
            </w:r>
          </w:p>
        </w:tc>
        <w:tc>
          <w:tcPr>
            <w:tcW w:w="5130" w:type="dxa"/>
            <w:vAlign w:val="center"/>
          </w:tcPr>
          <w:p w14:paraId="121DF3B6" w14:textId="04CBF6A4" w:rsidR="00F713B2" w:rsidRPr="00427BE7" w:rsidRDefault="00BE5E9C" w:rsidP="0075796A">
            <w:pPr>
              <w:pStyle w:val="TableText"/>
              <w:jc w:val="both"/>
            </w:pPr>
            <w:r>
              <w:t>1</w:t>
            </w:r>
            <w:r w:rsidR="00D21B69">
              <w:t>4</w:t>
            </w:r>
          </w:p>
        </w:tc>
      </w:tr>
      <w:tr w:rsidR="00F713B2" w14:paraId="3E1EC782" w14:textId="77777777" w:rsidTr="00831F14">
        <w:trPr>
          <w:jc w:val="center"/>
        </w:trPr>
        <w:tc>
          <w:tcPr>
            <w:tcW w:w="4765" w:type="dxa"/>
          </w:tcPr>
          <w:p w14:paraId="0BEB68FD" w14:textId="0A140E8B" w:rsidR="00F713B2" w:rsidRPr="00427BE7" w:rsidRDefault="00944050" w:rsidP="0075796A">
            <w:pPr>
              <w:pStyle w:val="TableText"/>
              <w:jc w:val="both"/>
            </w:pPr>
            <w:r>
              <w:t>[</w:t>
            </w:r>
            <w:r w:rsidR="00BE5E9C">
              <w:t>HQ</w:t>
            </w:r>
            <w:r>
              <w:t xml:space="preserve">-1] </w:t>
            </w:r>
            <w:r w:rsidR="00F713B2" w:rsidRPr="00427BE7">
              <w:t>LAN</w:t>
            </w:r>
          </w:p>
        </w:tc>
        <w:tc>
          <w:tcPr>
            <w:tcW w:w="5130" w:type="dxa"/>
            <w:vAlign w:val="center"/>
          </w:tcPr>
          <w:p w14:paraId="61275CC4" w14:textId="6164AD16" w:rsidR="00F713B2" w:rsidRPr="00427BE7" w:rsidRDefault="00BE5E9C" w:rsidP="0075796A">
            <w:pPr>
              <w:pStyle w:val="TableText"/>
              <w:jc w:val="both"/>
            </w:pPr>
            <w:r>
              <w:t>2</w:t>
            </w:r>
            <w:r w:rsidR="00D21B69">
              <w:t>1</w:t>
            </w:r>
          </w:p>
        </w:tc>
      </w:tr>
      <w:tr w:rsidR="00F713B2" w14:paraId="76E82A16" w14:textId="77777777" w:rsidTr="00831F14">
        <w:trPr>
          <w:jc w:val="center"/>
        </w:trPr>
        <w:tc>
          <w:tcPr>
            <w:tcW w:w="4765" w:type="dxa"/>
          </w:tcPr>
          <w:p w14:paraId="3DD8AD2E" w14:textId="3654AB12" w:rsidR="00F713B2" w:rsidRPr="00427BE7" w:rsidRDefault="00F713B2" w:rsidP="0075796A">
            <w:pPr>
              <w:pStyle w:val="TableText"/>
              <w:jc w:val="both"/>
            </w:pPr>
            <w:r w:rsidRPr="00427BE7">
              <w:t>[</w:t>
            </w:r>
            <w:r w:rsidR="00BE5E9C">
              <w:t>Remote</w:t>
            </w:r>
            <w:r w:rsidR="00944050">
              <w:t>-2</w:t>
            </w:r>
            <w:r w:rsidRPr="00427BE7">
              <w:t>] LAN</w:t>
            </w:r>
          </w:p>
        </w:tc>
        <w:tc>
          <w:tcPr>
            <w:tcW w:w="5130" w:type="dxa"/>
            <w:vAlign w:val="center"/>
          </w:tcPr>
          <w:p w14:paraId="3C788737" w14:textId="50DAC53E" w:rsidR="00F713B2" w:rsidRPr="00427BE7" w:rsidRDefault="00D21B69" w:rsidP="0075796A">
            <w:pPr>
              <w:pStyle w:val="TableText"/>
              <w:jc w:val="both"/>
            </w:pPr>
            <w:r>
              <w:t>19</w:t>
            </w:r>
          </w:p>
        </w:tc>
      </w:tr>
      <w:tr w:rsidR="00F713B2" w14:paraId="4EED3D3D" w14:textId="77777777" w:rsidTr="00831F14">
        <w:trPr>
          <w:jc w:val="center"/>
        </w:trPr>
        <w:tc>
          <w:tcPr>
            <w:tcW w:w="4765" w:type="dxa"/>
          </w:tcPr>
          <w:p w14:paraId="43A3776B" w14:textId="6E2B07A4" w:rsidR="00F713B2" w:rsidRPr="00427BE7" w:rsidRDefault="00F713B2" w:rsidP="0075796A">
            <w:pPr>
              <w:pStyle w:val="TableText"/>
              <w:jc w:val="both"/>
            </w:pPr>
            <w:r w:rsidRPr="00427BE7">
              <w:t>[</w:t>
            </w:r>
            <w:r w:rsidR="00BE5E9C">
              <w:t>Remote</w:t>
            </w:r>
            <w:r w:rsidR="00944050">
              <w:t>-1</w:t>
            </w:r>
            <w:r w:rsidRPr="00427BE7">
              <w:t>] LAN</w:t>
            </w:r>
          </w:p>
        </w:tc>
        <w:tc>
          <w:tcPr>
            <w:tcW w:w="5130" w:type="dxa"/>
            <w:vAlign w:val="center"/>
          </w:tcPr>
          <w:p w14:paraId="71290D39" w14:textId="382BE602" w:rsidR="00F713B2" w:rsidRPr="00427BE7" w:rsidRDefault="00BE5E9C" w:rsidP="0075796A">
            <w:pPr>
              <w:pStyle w:val="TableText"/>
              <w:jc w:val="both"/>
            </w:pPr>
            <w:r>
              <w:t>3</w:t>
            </w:r>
            <w:r w:rsidR="00D21B69">
              <w:t>2</w:t>
            </w:r>
          </w:p>
        </w:tc>
      </w:tr>
      <w:tr w:rsidR="001F6B26" w14:paraId="11A05A27" w14:textId="77777777" w:rsidTr="00831F14">
        <w:trPr>
          <w:jc w:val="center"/>
        </w:trPr>
        <w:tc>
          <w:tcPr>
            <w:tcW w:w="4765" w:type="dxa"/>
          </w:tcPr>
          <w:p w14:paraId="3F1D8AF1" w14:textId="2791474D" w:rsidR="001F6B26" w:rsidRPr="00427BE7" w:rsidRDefault="00B05192" w:rsidP="0075796A">
            <w:pPr>
              <w:pStyle w:val="TableText"/>
              <w:jc w:val="both"/>
            </w:pPr>
            <w:r>
              <w:t>SERIAL (Router to Router connection)</w:t>
            </w:r>
          </w:p>
        </w:tc>
        <w:tc>
          <w:tcPr>
            <w:tcW w:w="5130" w:type="dxa"/>
            <w:vAlign w:val="center"/>
          </w:tcPr>
          <w:p w14:paraId="6B680BFA" w14:textId="46DDAA4E" w:rsidR="001F6B26" w:rsidRPr="00427BE7" w:rsidRDefault="00BE5E9C" w:rsidP="0075796A">
            <w:pPr>
              <w:pStyle w:val="TableText"/>
              <w:jc w:val="both"/>
            </w:pPr>
            <w:r>
              <w:t>2</w:t>
            </w:r>
          </w:p>
        </w:tc>
      </w:tr>
    </w:tbl>
    <w:p w14:paraId="08A9AC6A" w14:textId="77777777" w:rsidR="00E362C0" w:rsidRPr="00E362C0" w:rsidRDefault="00E362C0" w:rsidP="0075796A">
      <w:pPr>
        <w:pStyle w:val="BodyTextL25Bold"/>
        <w:jc w:val="both"/>
      </w:pPr>
      <w:r w:rsidRPr="00E362C0">
        <w:t>Design Requirements</w:t>
      </w:r>
    </w:p>
    <w:p w14:paraId="70480F5C" w14:textId="77777777" w:rsidR="000A60C6" w:rsidRPr="00981703" w:rsidRDefault="000A60C6" w:rsidP="0075796A">
      <w:pPr>
        <w:pStyle w:val="Bulletlevel1"/>
        <w:jc w:val="both"/>
      </w:pPr>
      <w:r w:rsidRPr="00981703">
        <w:t xml:space="preserve">Create the addressing design. </w:t>
      </w:r>
      <w:r w:rsidR="00DA5721" w:rsidRPr="00981703">
        <w:t>Follow guidelines provided in the curriculum regarding the order of the subnets</w:t>
      </w:r>
      <w:r w:rsidR="00B11BD1" w:rsidRPr="00981703">
        <w:t>.</w:t>
      </w:r>
      <w:r w:rsidRPr="00981703">
        <w:t xml:space="preserve"> </w:t>
      </w:r>
    </w:p>
    <w:p w14:paraId="178226BF" w14:textId="77777777" w:rsidR="00B11BD1" w:rsidRPr="00981703" w:rsidRDefault="000A60C6" w:rsidP="0075796A">
      <w:pPr>
        <w:pStyle w:val="Bulletlevel1"/>
        <w:jc w:val="both"/>
      </w:pPr>
      <w:r w:rsidRPr="00981703">
        <w:t>The subnets shou</w:t>
      </w:r>
      <w:r w:rsidR="00B11BD1" w:rsidRPr="00981703">
        <w:t>ld be contiguous. There should be no unused address space between subnets.</w:t>
      </w:r>
    </w:p>
    <w:p w14:paraId="77153DA2" w14:textId="77777777" w:rsidR="00E362C0" w:rsidRPr="00981703" w:rsidRDefault="00E362C0" w:rsidP="0075796A">
      <w:pPr>
        <w:pStyle w:val="Bulletlevel1"/>
        <w:jc w:val="both"/>
      </w:pPr>
      <w:r w:rsidRPr="00981703">
        <w:t>Provide the most efficient subnet possible for the point-to-point link between the routers.</w:t>
      </w:r>
    </w:p>
    <w:p w14:paraId="04EA5E4D" w14:textId="77777777" w:rsidR="00B11BD1" w:rsidRPr="00981703" w:rsidRDefault="00B11BD1" w:rsidP="0075796A">
      <w:pPr>
        <w:pStyle w:val="Bulletlevel1"/>
        <w:jc w:val="both"/>
      </w:pPr>
      <w:r w:rsidRPr="00981703">
        <w:t>Document your design in a table such as the one below.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1848"/>
        <w:gridCol w:w="1801"/>
        <w:gridCol w:w="1844"/>
      </w:tblGrid>
      <w:tr w:rsidR="00B11BD1" w:rsidRPr="00E362C0" w14:paraId="1F9FFAD2" w14:textId="77777777" w:rsidTr="00981703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75796A">
            <w:pPr>
              <w:pStyle w:val="TableHeading"/>
              <w:jc w:val="both"/>
            </w:pPr>
            <w:r w:rsidRPr="00E362C0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75796A">
            <w:pPr>
              <w:pStyle w:val="TableHeading"/>
              <w:jc w:val="both"/>
            </w:pPr>
            <w:r w:rsidRPr="00E362C0">
              <w:t>Number of Hosts Needed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3FC2F7A8" w:rsidR="00B11BD1" w:rsidRPr="00E362C0" w:rsidRDefault="00B11BD1" w:rsidP="0075796A">
            <w:pPr>
              <w:pStyle w:val="TableHeading"/>
              <w:jc w:val="both"/>
            </w:pPr>
            <w:r w:rsidRPr="00E362C0">
              <w:t>Network Address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75796A">
            <w:pPr>
              <w:pStyle w:val="TableHeading"/>
              <w:jc w:val="both"/>
            </w:pPr>
            <w:r w:rsidRPr="00E362C0">
              <w:t>First Usable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75796A">
            <w:pPr>
              <w:pStyle w:val="TableHeading"/>
              <w:jc w:val="both"/>
            </w:pPr>
            <w:r w:rsidRPr="00E362C0">
              <w:t>Broadcast Address</w:t>
            </w:r>
          </w:p>
        </w:tc>
      </w:tr>
      <w:tr w:rsidR="00B11BD1" w14:paraId="56CD1663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661A16" w14:textId="73C46D59" w:rsidR="00B11BD1" w:rsidRPr="00060D15" w:rsidRDefault="00060D15" w:rsidP="0075796A">
            <w:pPr>
              <w:pStyle w:val="ConfigWindow"/>
              <w:jc w:val="both"/>
              <w:rPr>
                <w:color w:val="auto"/>
              </w:rPr>
            </w:pPr>
            <w:r w:rsidRPr="00060D15">
              <w:rPr>
                <w:color w:val="auto"/>
              </w:rPr>
              <w:t>/26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03A8FE" w14:textId="7499374E" w:rsidR="00B11BD1" w:rsidRPr="00060D15" w:rsidRDefault="00B13076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76DA6F" w14:textId="2144E8F5" w:rsidR="00B11BD1" w:rsidRPr="00060D15" w:rsidRDefault="00B13076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192.168.203.64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0A6BD13" w14:textId="661F881B" w:rsidR="00B11BD1" w:rsidRPr="00060D15" w:rsidRDefault="00B13076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192.168.203.65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B07032" w14:textId="185B5F15" w:rsidR="00B11BD1" w:rsidRPr="00060D15" w:rsidRDefault="00B13076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192.168.203.95</w:t>
            </w:r>
          </w:p>
        </w:tc>
      </w:tr>
      <w:tr w:rsidR="00B11BD1" w14:paraId="006EBE01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E0C735" w14:textId="138EADBA" w:rsidR="00B11BD1" w:rsidRPr="00060D15" w:rsidRDefault="00B13076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/27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46FDAB" w14:textId="019CABF8" w:rsidR="00B11BD1" w:rsidRPr="00060D15" w:rsidRDefault="00B13076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7E528D" w14:textId="167F7243" w:rsidR="00B11BD1" w:rsidRPr="00060D15" w:rsidRDefault="00E51657" w:rsidP="0075796A">
            <w:pPr>
              <w:pStyle w:val="ConfigWindow"/>
              <w:jc w:val="both"/>
              <w:rPr>
                <w:color w:val="auto"/>
              </w:rPr>
            </w:pPr>
            <w:r w:rsidRPr="00E51657">
              <w:rPr>
                <w:color w:val="auto"/>
              </w:rPr>
              <w:t>192.168.203.128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31C55D" w14:textId="2296E818" w:rsidR="00B11BD1" w:rsidRPr="00060D15" w:rsidRDefault="00E51657" w:rsidP="0075796A">
            <w:pPr>
              <w:pStyle w:val="ConfigWindow"/>
              <w:jc w:val="both"/>
              <w:rPr>
                <w:color w:val="auto"/>
              </w:rPr>
            </w:pPr>
            <w:r w:rsidRPr="00E51657">
              <w:rPr>
                <w:color w:val="auto"/>
              </w:rPr>
              <w:t>192.168.203.1</w:t>
            </w:r>
            <w:r>
              <w:rPr>
                <w:color w:val="auto"/>
              </w:rPr>
              <w:t>29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6D47F7" w14:textId="41ADE073" w:rsidR="00B11BD1" w:rsidRPr="00060D15" w:rsidRDefault="00E51657" w:rsidP="0075796A">
            <w:pPr>
              <w:pStyle w:val="ConfigWindow"/>
              <w:jc w:val="both"/>
              <w:rPr>
                <w:color w:val="auto"/>
              </w:rPr>
            </w:pPr>
            <w:r w:rsidRPr="00E51657">
              <w:rPr>
                <w:color w:val="auto"/>
              </w:rPr>
              <w:t>192.168.203.143</w:t>
            </w:r>
          </w:p>
        </w:tc>
      </w:tr>
      <w:tr w:rsidR="00B11BD1" w14:paraId="46E451E3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7BD5BA" w14:textId="1D06F800" w:rsidR="00B11BD1" w:rsidRPr="00060D15" w:rsidRDefault="00B13076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/27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2FE3D" w14:textId="0B130164" w:rsidR="00B11BD1" w:rsidRPr="00060D15" w:rsidRDefault="00B13076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03BF2" w14:textId="2A3D27CF" w:rsidR="00B11BD1" w:rsidRPr="00060D15" w:rsidRDefault="00E51657" w:rsidP="0075796A">
            <w:pPr>
              <w:pStyle w:val="ConfigWindow"/>
              <w:jc w:val="both"/>
              <w:rPr>
                <w:color w:val="auto"/>
              </w:rPr>
            </w:pPr>
            <w:r w:rsidRPr="00E51657">
              <w:rPr>
                <w:color w:val="auto"/>
              </w:rPr>
              <w:t>192.168.203.0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88392" w14:textId="622BD54C" w:rsidR="00B11BD1" w:rsidRPr="00060D15" w:rsidRDefault="00E51657" w:rsidP="0075796A">
            <w:pPr>
              <w:pStyle w:val="ConfigWindow"/>
              <w:jc w:val="both"/>
              <w:rPr>
                <w:color w:val="auto"/>
              </w:rPr>
            </w:pPr>
            <w:r w:rsidRPr="00E51657">
              <w:rPr>
                <w:color w:val="auto"/>
              </w:rPr>
              <w:t>192.168.203.1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C79AB" w14:textId="43462E0E" w:rsidR="00B11BD1" w:rsidRPr="00060D15" w:rsidRDefault="00E51657" w:rsidP="0075796A">
            <w:pPr>
              <w:pStyle w:val="ConfigWindow"/>
              <w:jc w:val="both"/>
              <w:rPr>
                <w:color w:val="auto"/>
              </w:rPr>
            </w:pPr>
            <w:r w:rsidRPr="00E51657">
              <w:rPr>
                <w:color w:val="auto"/>
              </w:rPr>
              <w:t>192.168.203.</w:t>
            </w:r>
            <w:r>
              <w:rPr>
                <w:color w:val="auto"/>
              </w:rPr>
              <w:t>63</w:t>
            </w:r>
          </w:p>
        </w:tc>
      </w:tr>
      <w:tr w:rsidR="00B11BD1" w14:paraId="54A48257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265738" w14:textId="54B66E56" w:rsidR="00B11BD1" w:rsidRPr="00060D15" w:rsidRDefault="00B13076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/28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ECCC73" w14:textId="4807BE57" w:rsidR="00B11BD1" w:rsidRPr="00060D15" w:rsidRDefault="00B13076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C07BC" w14:textId="78B95A7E" w:rsidR="00B11BD1" w:rsidRPr="00060D15" w:rsidRDefault="00E51657" w:rsidP="0075796A">
            <w:pPr>
              <w:pStyle w:val="ConfigWindow"/>
              <w:jc w:val="both"/>
              <w:rPr>
                <w:color w:val="auto"/>
              </w:rPr>
            </w:pPr>
            <w:r w:rsidRPr="00E51657">
              <w:rPr>
                <w:color w:val="auto"/>
              </w:rPr>
              <w:t>192.168.203.96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1745D" w14:textId="1795D75E" w:rsidR="00B11BD1" w:rsidRPr="00060D15" w:rsidRDefault="00E51657" w:rsidP="0075796A">
            <w:pPr>
              <w:pStyle w:val="ConfigWindow"/>
              <w:jc w:val="both"/>
              <w:rPr>
                <w:color w:val="auto"/>
              </w:rPr>
            </w:pPr>
            <w:r w:rsidRPr="00E51657">
              <w:rPr>
                <w:color w:val="auto"/>
              </w:rPr>
              <w:t>192.168.203.</w:t>
            </w:r>
            <w:r>
              <w:rPr>
                <w:color w:val="auto"/>
              </w:rPr>
              <w:t>97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9EF0C" w14:textId="22A0FD6C" w:rsidR="00B11BD1" w:rsidRPr="00060D15" w:rsidRDefault="00E51657" w:rsidP="0075796A">
            <w:pPr>
              <w:pStyle w:val="ConfigWindow"/>
              <w:jc w:val="both"/>
              <w:rPr>
                <w:color w:val="auto"/>
              </w:rPr>
            </w:pPr>
            <w:r w:rsidRPr="00E51657">
              <w:rPr>
                <w:color w:val="auto"/>
              </w:rPr>
              <w:t>192.168.203.127</w:t>
            </w:r>
          </w:p>
        </w:tc>
      </w:tr>
      <w:tr w:rsidR="00B11BD1" w14:paraId="55BEE112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6291B6C" w14:textId="2CFC0DE2" w:rsidR="00B11BD1" w:rsidRPr="00060D15" w:rsidRDefault="00B13076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/30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0DD394" w14:textId="1526CCFD" w:rsidR="00B11BD1" w:rsidRPr="00060D15" w:rsidRDefault="00E51657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AAA55" w14:textId="536525A1" w:rsidR="00B11BD1" w:rsidRPr="00060D15" w:rsidRDefault="00E51657" w:rsidP="0075796A">
            <w:pPr>
              <w:pStyle w:val="ConfigWindow"/>
              <w:jc w:val="both"/>
              <w:rPr>
                <w:color w:val="auto"/>
              </w:rPr>
            </w:pPr>
            <w:r>
              <w:rPr>
                <w:color w:val="auto"/>
              </w:rPr>
              <w:t>192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5695B" w14:textId="2B4E8461" w:rsidR="00B11BD1" w:rsidRPr="00060D15" w:rsidRDefault="008D59FE" w:rsidP="0075796A">
            <w:pPr>
              <w:pStyle w:val="ConfigWindow"/>
              <w:jc w:val="both"/>
              <w:rPr>
                <w:color w:val="auto"/>
              </w:rPr>
            </w:pPr>
            <w:r w:rsidRPr="00060D15">
              <w:rPr>
                <w:color w:val="auto"/>
              </w:rPr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77FCE" w14:textId="6B3B6E56" w:rsidR="00B11BD1" w:rsidRPr="00060D15" w:rsidRDefault="008D59FE" w:rsidP="0075796A">
            <w:pPr>
              <w:pStyle w:val="ConfigWindow"/>
              <w:jc w:val="both"/>
              <w:rPr>
                <w:color w:val="auto"/>
              </w:rPr>
            </w:pPr>
            <w:r w:rsidRPr="00060D15">
              <w:rPr>
                <w:color w:val="auto"/>
              </w:rPr>
              <w:t>blank</w:t>
            </w:r>
          </w:p>
        </w:tc>
      </w:tr>
    </w:tbl>
    <w:p w14:paraId="5BBE88D5" w14:textId="0388AE44" w:rsidR="000A60C6" w:rsidRDefault="00E362C0" w:rsidP="0075796A">
      <w:pPr>
        <w:pStyle w:val="BodyTextL25Bold"/>
        <w:jc w:val="both"/>
      </w:pPr>
      <w:r w:rsidRPr="00E362C0">
        <w:t>Configuration Requirements</w:t>
      </w:r>
    </w:p>
    <w:p w14:paraId="2D9222CC" w14:textId="0A28D9D4" w:rsidR="00C53AF7" w:rsidRPr="00C53AF7" w:rsidRDefault="00C53AF7" w:rsidP="0075796A">
      <w:pPr>
        <w:pStyle w:val="BodyTextL25"/>
        <w:jc w:val="both"/>
      </w:pPr>
      <w:r>
        <w:rPr>
          <w:b/>
        </w:rPr>
        <w:t>Note</w:t>
      </w:r>
      <w:r w:rsidRPr="00981703">
        <w:t>:</w:t>
      </w:r>
      <w:r>
        <w:rPr>
          <w:b/>
        </w:rPr>
        <w:t xml:space="preserve"> </w:t>
      </w:r>
      <w:r w:rsidRPr="00C53AF7">
        <w:t xml:space="preserve">You will configure addressing on </w:t>
      </w:r>
      <w:r w:rsidRPr="00C53AF7">
        <w:rPr>
          <w:b/>
        </w:rPr>
        <w:t>all</w:t>
      </w:r>
      <w:r w:rsidRPr="00C53AF7">
        <w:t xml:space="preserve"> devices and hosts in the network.</w:t>
      </w:r>
    </w:p>
    <w:p w14:paraId="37943C94" w14:textId="1558DC99" w:rsidR="00E362C0" w:rsidRPr="00981703" w:rsidRDefault="00E362C0" w:rsidP="0075796A">
      <w:pPr>
        <w:pStyle w:val="Bulletlevel1"/>
        <w:jc w:val="both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</w:t>
      </w:r>
      <w:r w:rsidR="00E14C85">
        <w:t>HQ</w:t>
      </w:r>
      <w:r w:rsidRPr="00981703">
        <w:t>] for the two LAN links and the WAN link.</w:t>
      </w:r>
    </w:p>
    <w:p w14:paraId="4CE4D481" w14:textId="01D67568" w:rsidR="00E362C0" w:rsidRPr="00981703" w:rsidRDefault="00E362C0" w:rsidP="0075796A">
      <w:pPr>
        <w:pStyle w:val="Bulletlevel1"/>
        <w:jc w:val="both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</w:t>
      </w:r>
      <w:r w:rsidR="00E14C85">
        <w:t>Remote</w:t>
      </w:r>
      <w:r w:rsidRPr="00981703">
        <w:t>] for the two LANs links. Assign the last usable IP address for the WAN link.</w:t>
      </w:r>
    </w:p>
    <w:p w14:paraId="01B9316F" w14:textId="0A115588" w:rsidR="00E362C0" w:rsidRPr="00981703" w:rsidRDefault="00E362C0" w:rsidP="0075796A">
      <w:pPr>
        <w:pStyle w:val="Bulletlevel1"/>
        <w:jc w:val="both"/>
      </w:pPr>
      <w:r w:rsidRPr="00981703">
        <w:t>Assign the second usable IP addresses</w:t>
      </w:r>
      <w:r w:rsidR="008919B5" w:rsidRPr="00981703">
        <w:t xml:space="preserve"> in the appropriate subnets</w:t>
      </w:r>
      <w:r w:rsidRPr="00981703">
        <w:t xml:space="preserve"> to the switches.</w:t>
      </w:r>
    </w:p>
    <w:p w14:paraId="38AA1743" w14:textId="0A9F02BE" w:rsidR="00E362C0" w:rsidRPr="00981703" w:rsidRDefault="00E362C0" w:rsidP="0075796A">
      <w:pPr>
        <w:pStyle w:val="Bulletlevel1"/>
        <w:jc w:val="both"/>
      </w:pPr>
      <w:r w:rsidRPr="00981703">
        <w:lastRenderedPageBreak/>
        <w:t xml:space="preserve">The switch management </w:t>
      </w:r>
      <w:r w:rsidR="00CF600E" w:rsidRPr="00981703">
        <w:t xml:space="preserve">interface should be reachable from hosts on </w:t>
      </w:r>
      <w:proofErr w:type="gramStart"/>
      <w:r w:rsidR="00CF600E" w:rsidRPr="00981703">
        <w:t>all of</w:t>
      </w:r>
      <w:proofErr w:type="gramEnd"/>
      <w:r w:rsidR="00CF600E" w:rsidRPr="00981703">
        <w:t xml:space="preserve"> the LANs.</w:t>
      </w:r>
    </w:p>
    <w:p w14:paraId="704B380F" w14:textId="560B043B" w:rsidR="00E362C0" w:rsidRPr="00981703" w:rsidRDefault="00E362C0" w:rsidP="0075796A">
      <w:pPr>
        <w:pStyle w:val="Bulletlevel1"/>
        <w:jc w:val="both"/>
      </w:pPr>
      <w:r w:rsidRPr="00981703">
        <w:t xml:space="preserve">Assign </w:t>
      </w:r>
      <w:r w:rsidR="009D0BB3" w:rsidRPr="00981703">
        <w:t>the last usable IP</w:t>
      </w:r>
      <w:r w:rsidRPr="00981703">
        <w:t xml:space="preserve"> address</w:t>
      </w:r>
      <w:r w:rsidR="00CF600E" w:rsidRPr="00981703">
        <w:t>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the hosts.</w:t>
      </w:r>
    </w:p>
    <w:p w14:paraId="41F30107" w14:textId="3206D3B4" w:rsidR="002D1F1B" w:rsidRDefault="002D1F1B" w:rsidP="0075796A">
      <w:pPr>
        <w:pStyle w:val="BodyTextL25"/>
        <w:ind w:left="0"/>
        <w:jc w:val="both"/>
      </w:pPr>
      <w:r>
        <w:t>If the addressing design and implementation are correct, all hosts and devices should be reachable over the network.</w:t>
      </w:r>
    </w:p>
    <w:p w14:paraId="2F314AD4" w14:textId="77777777" w:rsidR="00E362C0" w:rsidRDefault="00E362C0" w:rsidP="0075796A">
      <w:pPr>
        <w:pStyle w:val="BodyTextL25"/>
        <w:ind w:left="0"/>
        <w:jc w:val="both"/>
      </w:pPr>
      <w:proofErr w:type="gramStart"/>
      <w:r>
        <w:t>ID:[</w:t>
      </w:r>
      <w:proofErr w:type="gramEnd"/>
      <w:r>
        <w:t>[</w:t>
      </w:r>
      <w:proofErr w:type="spellStart"/>
      <w:r>
        <w:t>indexAdds</w:t>
      </w:r>
      <w:proofErr w:type="spellEnd"/>
      <w:r>
        <w:t>]][[</w:t>
      </w:r>
      <w:proofErr w:type="spellStart"/>
      <w:r>
        <w:t>indexNames</w:t>
      </w:r>
      <w:proofErr w:type="spellEnd"/>
      <w:r>
        <w:t>]][[</w:t>
      </w:r>
      <w:proofErr w:type="spellStart"/>
      <w:r>
        <w:t>indexTopos</w:t>
      </w:r>
      <w:proofErr w:type="spellEnd"/>
      <w:r>
        <w:t>]]</w:t>
      </w:r>
    </w:p>
    <w:p w14:paraId="1110606A" w14:textId="49AE9672" w:rsidR="0082026C" w:rsidRPr="00257C17" w:rsidRDefault="00981703" w:rsidP="0075796A">
      <w:pPr>
        <w:pStyle w:val="ConfigWindow"/>
        <w:spacing w:before="0" w:after="0"/>
        <w:jc w:val="both"/>
        <w:rPr>
          <w:sz w:val="10"/>
          <w:szCs w:val="10"/>
        </w:rPr>
      </w:pPr>
      <w:r w:rsidRPr="00257C17">
        <w:rPr>
          <w:sz w:val="10"/>
          <w:szCs w:val="10"/>
        </w:rPr>
        <w:t>End of document</w:t>
      </w:r>
    </w:p>
    <w:sectPr w:rsidR="0082026C" w:rsidRPr="00257C17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7BC6A" w14:textId="77777777" w:rsidR="00AF68D2" w:rsidRDefault="00AF68D2" w:rsidP="00710659">
      <w:pPr>
        <w:spacing w:after="0" w:line="240" w:lineRule="auto"/>
      </w:pPr>
      <w:r>
        <w:separator/>
      </w:r>
    </w:p>
    <w:p w14:paraId="14740C52" w14:textId="77777777" w:rsidR="00AF68D2" w:rsidRDefault="00AF68D2"/>
  </w:endnote>
  <w:endnote w:type="continuationSeparator" w:id="0">
    <w:p w14:paraId="5B13BBF5" w14:textId="77777777" w:rsidR="00AF68D2" w:rsidRDefault="00AF68D2" w:rsidP="00710659">
      <w:pPr>
        <w:spacing w:after="0" w:line="240" w:lineRule="auto"/>
      </w:pPr>
      <w:r>
        <w:continuationSeparator/>
      </w:r>
    </w:p>
    <w:p w14:paraId="1F1E8816" w14:textId="77777777" w:rsidR="00AF68D2" w:rsidRDefault="00AF68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9D395" w14:textId="77777777" w:rsidR="00D936FB" w:rsidRDefault="00D93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354F8" w14:textId="280C02C2" w:rsidR="00981703" w:rsidRPr="00882B63" w:rsidRDefault="0098170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E5E9C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5796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5796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DDBD" w14:textId="18B7C2CC" w:rsidR="00981703" w:rsidRPr="00882B63" w:rsidRDefault="0098170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E5E9C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5796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5796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097F3" w14:textId="77777777" w:rsidR="00AF68D2" w:rsidRDefault="00AF68D2" w:rsidP="00710659">
      <w:pPr>
        <w:spacing w:after="0" w:line="240" w:lineRule="auto"/>
      </w:pPr>
      <w:r>
        <w:separator/>
      </w:r>
    </w:p>
    <w:p w14:paraId="50A204E4" w14:textId="77777777" w:rsidR="00AF68D2" w:rsidRDefault="00AF68D2"/>
  </w:footnote>
  <w:footnote w:type="continuationSeparator" w:id="0">
    <w:p w14:paraId="5F355BB2" w14:textId="77777777" w:rsidR="00AF68D2" w:rsidRDefault="00AF68D2" w:rsidP="00710659">
      <w:pPr>
        <w:spacing w:after="0" w:line="240" w:lineRule="auto"/>
      </w:pPr>
      <w:r>
        <w:continuationSeparator/>
      </w:r>
    </w:p>
    <w:p w14:paraId="1D0BA04C" w14:textId="77777777" w:rsidR="00AF68D2" w:rsidRDefault="00AF68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607E3" w14:textId="77777777" w:rsidR="00D936FB" w:rsidRDefault="00D936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2D07F5E8882C46EE8B32BAE02FDAD755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4ED501" w14:textId="55527407" w:rsidR="00981703" w:rsidRDefault="00D3191C" w:rsidP="008402F2">
        <w:pPr>
          <w:pStyle w:val="PageHead"/>
        </w:pPr>
        <w:r w:rsidRPr="00E97C7A">
          <w:rPr>
            <w:rStyle w:val="PlaceholderText"/>
          </w:rPr>
          <w:t>[Title]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75783" w14:textId="36303C5B" w:rsidR="00981703" w:rsidRDefault="00926005" w:rsidP="00926005">
    <w:r>
      <w:rPr>
        <w:noProof/>
      </w:rPr>
      <w:drawing>
        <wp:inline distT="0" distB="0" distL="0" distR="0" wp14:anchorId="5A283826" wp14:editId="53FEF46D">
          <wp:extent cx="877570" cy="803987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803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81703">
      <w:rPr>
        <w:noProof/>
      </w:rPr>
      <w:drawing>
        <wp:inline distT="0" distB="0" distL="0" distR="0" wp14:anchorId="3AA8ECA0" wp14:editId="10499A48">
          <wp:extent cx="1811547" cy="563308"/>
          <wp:effectExtent l="0" t="0" r="0" b="8255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3522" cy="570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6AE23D9"/>
    <w:multiLevelType w:val="multilevel"/>
    <w:tmpl w:val="5218E3D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  <w:num w:numId="16">
    <w:abstractNumId w:val="10"/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0D15"/>
    <w:rsid w:val="00062D89"/>
    <w:rsid w:val="00067A67"/>
    <w:rsid w:val="00070C16"/>
    <w:rsid w:val="0007112B"/>
    <w:rsid w:val="00072EB9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5789"/>
    <w:rsid w:val="00097163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49A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09E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B26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301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8D3"/>
    <w:rsid w:val="00596998"/>
    <w:rsid w:val="0059790F"/>
    <w:rsid w:val="005A6E62"/>
    <w:rsid w:val="005B2FB3"/>
    <w:rsid w:val="005D2B29"/>
    <w:rsid w:val="005D354A"/>
    <w:rsid w:val="005D3E53"/>
    <w:rsid w:val="005D506C"/>
    <w:rsid w:val="005E3122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06734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4760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6C02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5796A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924"/>
    <w:rsid w:val="008C286A"/>
    <w:rsid w:val="008C2920"/>
    <w:rsid w:val="008C4307"/>
    <w:rsid w:val="008C7073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005"/>
    <w:rsid w:val="00926CB2"/>
    <w:rsid w:val="00930386"/>
    <w:rsid w:val="0093042A"/>
    <w:rsid w:val="009309F5"/>
    <w:rsid w:val="00933237"/>
    <w:rsid w:val="00933F28"/>
    <w:rsid w:val="009400C3"/>
    <w:rsid w:val="00944050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87E82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68D2"/>
    <w:rsid w:val="00AF7ACC"/>
    <w:rsid w:val="00B00914"/>
    <w:rsid w:val="00B02A8E"/>
    <w:rsid w:val="00B05192"/>
    <w:rsid w:val="00B052EE"/>
    <w:rsid w:val="00B1081F"/>
    <w:rsid w:val="00B11BD1"/>
    <w:rsid w:val="00B13076"/>
    <w:rsid w:val="00B2496B"/>
    <w:rsid w:val="00B27499"/>
    <w:rsid w:val="00B3010D"/>
    <w:rsid w:val="00B35151"/>
    <w:rsid w:val="00B41522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5E9C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43F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053B2"/>
    <w:rsid w:val="00D139C8"/>
    <w:rsid w:val="00D17F81"/>
    <w:rsid w:val="00D21B69"/>
    <w:rsid w:val="00D2758C"/>
    <w:rsid w:val="00D275CA"/>
    <w:rsid w:val="00D2789B"/>
    <w:rsid w:val="00D3191C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6FB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1F7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2E8E"/>
    <w:rsid w:val="00E037D9"/>
    <w:rsid w:val="00E04927"/>
    <w:rsid w:val="00E0575A"/>
    <w:rsid w:val="00E11A48"/>
    <w:rsid w:val="00E130EB"/>
    <w:rsid w:val="00E14C85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1657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4A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535"/>
    <w:rsid w:val="00F41F1B"/>
    <w:rsid w:val="00F42E62"/>
    <w:rsid w:val="00F46BD9"/>
    <w:rsid w:val="00F54687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609E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  <w:style w:type="paragraph" w:customStyle="1" w:styleId="LabSection">
    <w:name w:val="Lab Section"/>
    <w:basedOn w:val="Normal"/>
    <w:next w:val="BodyText1"/>
    <w:qFormat/>
    <w:rsid w:val="00095789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0B4ABD"/>
    <w:rsid w:val="00564592"/>
    <w:rsid w:val="005A3BE6"/>
    <w:rsid w:val="00756D74"/>
    <w:rsid w:val="008753DC"/>
    <w:rsid w:val="009517FF"/>
    <w:rsid w:val="00967279"/>
    <w:rsid w:val="009928A5"/>
    <w:rsid w:val="00996273"/>
    <w:rsid w:val="009E11F5"/>
    <w:rsid w:val="00A4357C"/>
    <w:rsid w:val="00B11AE9"/>
    <w:rsid w:val="00B271E6"/>
    <w:rsid w:val="00D24BEE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a8a1e0-db77-4770-96c7-9a1b87d0089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4951EF53821439E916909BBCF7299" ma:contentTypeVersion="3" ma:contentTypeDescription="Create a new document." ma:contentTypeScope="" ma:versionID="be8115ebaa61515810fa4e53b9de4a22">
  <xsd:schema xmlns:xsd="http://www.w3.org/2001/XMLSchema" xmlns:xs="http://www.w3.org/2001/XMLSchema" xmlns:p="http://schemas.microsoft.com/office/2006/metadata/properties" xmlns:ns2="57a8a1e0-db77-4770-96c7-9a1b87d00890" targetNamespace="http://schemas.microsoft.com/office/2006/metadata/properties" ma:root="true" ma:fieldsID="d829b2fbfbe9fc3c77a6c356fbefcfd6" ns2:_="">
    <xsd:import namespace="57a8a1e0-db77-4770-96c7-9a1b87d008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8a1e0-db77-4770-96c7-9a1b87d008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C7B787-C0C3-439D-A108-89CD562E4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01B07A-90AB-40D7-90AD-A74859F96116}">
  <ds:schemaRefs>
    <ds:schemaRef ds:uri="http://schemas.microsoft.com/office/2006/metadata/properties"/>
    <ds:schemaRef ds:uri="http://schemas.microsoft.com/office/infopath/2007/PartnerControls"/>
    <ds:schemaRef ds:uri="57a8a1e0-db77-4770-96c7-9a1b87d00890"/>
  </ds:schemaRefs>
</ds:datastoreItem>
</file>

<file path=customXml/itemProps3.xml><?xml version="1.0" encoding="utf-8"?>
<ds:datastoreItem xmlns:ds="http://schemas.openxmlformats.org/officeDocument/2006/customXml" ds:itemID="{5947B8B5-4100-4A0D-AF4F-5306BC8EA5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15A95D-F329-486A-9665-C9F135E3F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8a1e0-db77-4770-96c7-9a1b87d00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336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Benson</dc:creator>
  <dc:description>2019</dc:description>
  <cp:lastModifiedBy>Faithlin Hoe Wei Xin</cp:lastModifiedBy>
  <cp:revision>22</cp:revision>
  <dcterms:created xsi:type="dcterms:W3CDTF">2019-09-26T18:03:00Z</dcterms:created>
  <dcterms:modified xsi:type="dcterms:W3CDTF">2020-10-17T08:22:00Z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0x010100C454951EF53821439E916909BBCF7299</vt:lpwstr>
  </property>
  <property fmtid="{D5CDD505-2E9C-101B-9397-08002B2CF9AE}" pid="3" name="Order">
    <vt:r8>1953100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